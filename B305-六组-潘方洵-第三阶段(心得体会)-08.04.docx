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心得体会</w:t>
      </w:r>
    </w:p>
    <w:p>
      <w:pPr>
        <w:pStyle w:val="4"/>
        <w:numPr>
          <w:ilvl w:val="0"/>
          <w:numId w:val="1"/>
        </w:numPr>
        <w:jc w:val="center"/>
        <w:rPr>
          <w:rFonts w:hint="eastAsia"/>
          <w:lang w:val="en-US" w:eastAsia="zh-CN"/>
        </w:rPr>
      </w:pPr>
      <w:r>
        <w:rPr>
          <w:rFonts w:hint="eastAsia"/>
          <w:lang w:val="en-US" w:eastAsia="zh-CN"/>
        </w:rPr>
        <w:t>提高工作效率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8月3日的时候中午的时候，我还没有完成任务在实验室里“加班”，杨强学长也在实验室里，上厕所</w:t>
      </w:r>
      <w:r>
        <w:rPr>
          <w:rFonts w:hint="eastAsia" w:asciiTheme="minorEastAsia" w:hAnsiTheme="minorEastAsia" w:cstheme="minorEastAsia"/>
          <w:sz w:val="24"/>
          <w:szCs w:val="24"/>
          <w:lang w:val="en-US" w:eastAsia="zh-CN"/>
        </w:rPr>
        <w:t>的时候看了一下强哥在干什么，强哥在玩，我说我还以为你在学习呢，强哥说他不会再休息时间工作，因为这样会影响工作时间的效率，该干什么的时间就应该干什么。突然反思到为什么我还在加班，因为工作效率不高，没有在工作时间做好自己该做的事情，有效率的人不会牺牲自己的休息时间来补工作时间该做的事情。</w:t>
      </w:r>
      <w:bookmarkStart w:id="0" w:name="_GoBack"/>
      <w:bookmarkEnd w:id="0"/>
      <w:r>
        <w:rPr>
          <w:rFonts w:hint="eastAsia" w:asciiTheme="minorEastAsia" w:hAnsiTheme="minorEastAsia" w:cstheme="minorEastAsia"/>
          <w:sz w:val="24"/>
          <w:szCs w:val="24"/>
          <w:lang w:val="en-US" w:eastAsia="zh-CN"/>
        </w:rPr>
        <w:t>在熬夜赶作业的时候就应该反思自己是不是工作的时候没有做好本分而不是因为自己还在熬夜学习而沾沾自喜了!</w:t>
      </w:r>
    </w:p>
    <w:p>
      <w:pPr>
        <w:pStyle w:val="4"/>
        <w:numPr>
          <w:ilvl w:val="0"/>
          <w:numId w:val="1"/>
        </w:numPr>
        <w:jc w:val="center"/>
        <w:rPr>
          <w:rFonts w:hint="eastAsia"/>
          <w:lang w:val="en-US" w:eastAsia="zh-CN"/>
        </w:rPr>
      </w:pPr>
      <w:r>
        <w:rPr>
          <w:rFonts w:hint="eastAsia"/>
          <w:lang w:val="en-US" w:eastAsia="zh-CN"/>
        </w:rPr>
        <w:t>细心，严谨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好几次在写代码时结果不对，花了不少时间去检查错误在哪里，几次发现都是出现了符号多了或者少了，其中有一次找了很久都没找到错误在哪里，去找学姐求助，学姐没找一会儿就发现了错在输入时漏输了一个小数点，就这么有一个问题我却找了很久都没找出来，值得反思，上次也在说要细心但是却没有落实下去真正做到，更加值得反思。时间都被这些疏漏带来的长时间检错浪费了，工作效率自然就高不起来。一定要让自己变得严谨细心起来。</w:t>
      </w:r>
    </w:p>
    <w:p>
      <w:pPr>
        <w:pStyle w:val="4"/>
        <w:numPr>
          <w:ilvl w:val="0"/>
          <w:numId w:val="1"/>
        </w:numPr>
        <w:ind w:left="0" w:leftChars="0" w:firstLine="0" w:firstLineChars="0"/>
        <w:jc w:val="center"/>
        <w:rPr>
          <w:rFonts w:hint="eastAsia"/>
          <w:lang w:val="en-US" w:eastAsia="zh-CN"/>
        </w:rPr>
      </w:pPr>
      <w:r>
        <w:rPr>
          <w:rFonts w:hint="eastAsia"/>
          <w:lang w:val="en-US" w:eastAsia="zh-CN"/>
        </w:rPr>
        <w:t>学以致用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又是强哥，像我要C语言编译器，我很惊讶，为什么他会要用这个东西，原来他是想写一个程序来读取文件，很多时候我学了东西都是用在完成作业完成任务上，很少甚至没有用到生活上过。我们在很多时候都不知道我们学的东西能够干什么，就只是学了，没有用过，不久就会忘了，就算一直在学却没有自己实践，没有通过思考解决过问题，能提高的很有限，学而不思则罔，经常听到抱怨学这个能干嘛，其实说这句话的人很可能根本就没有思考过，这个问题的答案，只是不想学，思想引导中就指出了我们做的任何一件大事小事都是在为以后做铺垫，</w:t>
      </w:r>
      <w:r>
        <w:rPr>
          <w:rFonts w:hint="eastAsia" w:asciiTheme="minorEastAsia" w:hAnsiTheme="minorEastAsia" w:cstheme="minorEastAsia"/>
          <w:sz w:val="24"/>
          <w:szCs w:val="24"/>
          <w:lang w:val="en-US" w:eastAsia="zh-CN"/>
        </w:rPr>
        <w:t>做好当下的每一步。</w:t>
      </w:r>
      <w:r>
        <w:rPr>
          <w:rFonts w:hint="eastAsia" w:asciiTheme="minorEastAsia" w:hAnsiTheme="minorEastAsia" w:eastAsiaTheme="minorEastAsia" w:cstheme="minorEastAsia"/>
          <w:sz w:val="24"/>
          <w:szCs w:val="24"/>
          <w:lang w:val="en-US" w:eastAsia="zh-CN"/>
        </w:rPr>
        <w:t>如果你思考一下会发现知识都是有可用之地的。</w:t>
      </w:r>
    </w:p>
    <w:p>
      <w:pPr>
        <w:pStyle w:val="4"/>
        <w:jc w:val="center"/>
        <w:rPr>
          <w:rFonts w:hint="eastAsia"/>
          <w:lang w:val="en-US" w:eastAsia="zh-CN"/>
        </w:rPr>
      </w:pPr>
      <w:r>
        <w:rPr>
          <w:rFonts w:hint="eastAsia"/>
          <w:lang w:val="en-US" w:eastAsia="zh-CN"/>
        </w:rPr>
        <w:t>4没有无事可做的时间，只有找不到事情做的人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星期5晚上完成了作业之后离10点还早，时间感觉都要过得慢一些了，好像没有事做，王培培他们组一直在讨论，去看了看他们在做什么，他们完成了任务之后在弄一些没有要求做东西，一边在网上查一边在做。我感觉没事做，他们在给自己找事情做。我们现在做的都是一些简单的知识的运用，学习不能把自己困在完成任务的状态上，事情是永远做不完的，没事做只是给自己偷懒的一个借口罢了。不要给自己找偷懒的借口，没有无事可做可做的时间，只有不想做事的人。</w:t>
      </w:r>
    </w:p>
    <w:p>
      <w:pPr>
        <w:pStyle w:val="4"/>
        <w:jc w:val="center"/>
        <w:rPr>
          <w:rFonts w:hint="eastAsia"/>
          <w:lang w:val="en-US" w:eastAsia="zh-CN"/>
        </w:rPr>
      </w:pPr>
      <w:r>
        <w:rPr>
          <w:rFonts w:hint="eastAsia"/>
          <w:lang w:val="en-US" w:eastAsia="zh-CN"/>
        </w:rPr>
        <w:t>5不要被困难吓住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这次的任务是学习html和css的基础知识做一个静态的页面，打开网页看到长长的知识清单，感觉有难度。其实</w:t>
      </w:r>
      <w:r>
        <w:rPr>
          <w:rFonts w:hint="eastAsia" w:asciiTheme="minorEastAsia" w:hAnsiTheme="minorEastAsia" w:cstheme="minorEastAsia"/>
          <w:sz w:val="24"/>
          <w:szCs w:val="24"/>
          <w:lang w:val="en-US" w:eastAsia="zh-CN"/>
        </w:rPr>
        <w:t>静</w:t>
      </w:r>
      <w:r>
        <w:rPr>
          <w:rFonts w:hint="eastAsia" w:asciiTheme="minorEastAsia" w:hAnsiTheme="minorEastAsia" w:eastAsiaTheme="minorEastAsia" w:cstheme="minorEastAsia"/>
          <w:sz w:val="24"/>
          <w:szCs w:val="24"/>
          <w:lang w:val="en-US" w:eastAsia="zh-CN"/>
        </w:rPr>
        <w:t>下心来去看，也没花太多时间。做的过程中经常出现做好下一个上一个又会出现一些问题，参数改了又改。特别是做浮现文字的时候，遇到了不少的困难，总是出错，不断地在网上找相关的东西，然后做，不停的重复。但当你完成了的时候，再回过头去看其实也没想象中的那么困难，不要被自己吓住，困难就是用来解决的。</w:t>
      </w:r>
      <w:r>
        <w:rPr>
          <w:rFonts w:hint="eastAsia" w:asciiTheme="minorEastAsia" w:hAnsiTheme="minorEastAsia" w:cstheme="minorEastAsia"/>
          <w:sz w:val="24"/>
          <w:szCs w:val="24"/>
          <w:lang w:val="en-US" w:eastAsia="zh-CN"/>
        </w:rPr>
        <w:t>最大的困难来自于自己给带来的困难，自信的去解决问题，不会的网上查，先自己做，实在遇到了自己没能解决的问题，可以问同学，问学长。相信自己能做到是最重要的，不能在困难面前丢失了自信。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9092A6"/>
    <w:multiLevelType w:val="singleLevel"/>
    <w:tmpl w:val="979092A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24B28"/>
    <w:rsid w:val="00696CC8"/>
    <w:rsid w:val="02945352"/>
    <w:rsid w:val="3777168A"/>
    <w:rsid w:val="3FE24B2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2018-08-03T13:10:00Z</dcterms:created>
  <dc:creator>Aurora</dc:creator>
  <cp:lastModifiedBy>Aurora</cp:lastModifiedBy>
  <dcterms:modified xsi:type="dcterms:W3CDTF">2018-08-05T00:35:43Z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