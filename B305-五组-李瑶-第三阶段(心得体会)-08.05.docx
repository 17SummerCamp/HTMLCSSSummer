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思想总结报告</w:t>
      </w:r>
    </w:p>
    <w:p>
      <w:pPr>
        <w:tabs>
          <w:tab w:val="left" w:pos="2278"/>
        </w:tabs>
        <w:ind w:firstLine="480" w:firstLineChars="20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经过四天对HTML/CSS的学习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，极大的检验了自己的学习能力和犊子处理问题的能力。在较短的时间里学习，并且学以致用，充分的锻炼了自己，并做出一下对于HTML/CSS学习过程中的思想总结报告：</w:t>
      </w:r>
    </w:p>
    <w:p>
      <w:pPr>
        <w:tabs>
          <w:tab w:val="left" w:pos="2278"/>
        </w:tabs>
        <w:ind w:firstLine="482" w:firstLineChars="200"/>
        <w:jc w:val="left"/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 xml:space="preserve">不心急 </w:t>
      </w:r>
    </w:p>
    <w:p>
      <w:pPr>
        <w:tabs>
          <w:tab w:val="left" w:pos="2278"/>
        </w:tabs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俗话说，“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心急吃不了热豆腐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”，当拿到这个任务时，内心曾挣扎过：‘这么短的时间能完成吗？’在学习HTML/CSS的过程中，一些优秀的同学比学的很快而自己相对学的速度就有些慢了，甚至有人都在开始做了，而自己任然在看资料，中间学长检查的时候，才搭好了一个框架，但是自己沉下心，仔细的学习一些重要的点，并且这些在后面都帮了自己的大忙。</w:t>
      </w:r>
    </w:p>
    <w:p>
      <w:pPr>
        <w:tabs>
          <w:tab w:val="left" w:pos="2278"/>
        </w:tabs>
        <w:ind w:firstLine="482" w:firstLineChars="200"/>
        <w:jc w:val="left"/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>不粗心</w:t>
      </w:r>
    </w:p>
    <w:p>
      <w:pPr>
        <w:tabs>
          <w:tab w:val="left" w:pos="2278"/>
        </w:tabs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在运用HTML/CSS的时候，有时会忘了写关闭的那部分，这样有时会显示异常。这样就需要自己的细心了，千万不能粗心大意只写前一部分，规范自己的书写习惯，在写的时候，一部分一部分写完了来，如此不仅节省了时间，而且减少了错误。</w:t>
      </w:r>
    </w:p>
    <w:p>
      <w:pPr>
        <w:tabs>
          <w:tab w:val="left" w:pos="2278"/>
        </w:tabs>
        <w:ind w:firstLine="482" w:firstLineChars="200"/>
        <w:jc w:val="left"/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>查资料</w:t>
      </w:r>
    </w:p>
    <w:p>
      <w:pPr>
        <w:tabs>
          <w:tab w:val="left" w:pos="2278"/>
        </w:tabs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对于新学习的事物，总会遇到很多的问题，学长开会时说了一句“锻炼自己独立解决问题的能力”至今记忆犹新，问题不可怕，只怕不肯动手去解决。我在其中遇到了很多的问题，比如表格的运用，相对定位......等等问题，大多都是通过查资料去解决的，感觉自己的能力的到了锻炼和提升。</w:t>
      </w:r>
    </w:p>
    <w:p>
      <w:pPr>
        <w:tabs>
          <w:tab w:val="left" w:pos="2278"/>
        </w:tabs>
        <w:ind w:firstLine="482" w:firstLineChars="200"/>
        <w:jc w:val="left"/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>感悟</w:t>
      </w:r>
    </w:p>
    <w:p>
      <w:pPr>
        <w:tabs>
          <w:tab w:val="left" w:pos="2278"/>
        </w:tabs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这次用HTML/CSS编写静态网页，充分的检验、提升了自身的学习能力，同时也学习到了如何制作简单的静态网页，在以后的学习中，要不心急、不粗心、不懂的问题查资料，坚持才能胜利！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A76D7"/>
    <w:rsid w:val="2DCA76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29814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2018-08-03T13:24:00Z</dcterms:created>
  <dc:creator>李瑶</dc:creator>
  <cp:lastModifiedBy>李瑶</cp:lastModifiedBy>
  <dcterms:modified xsi:type="dcterms:W3CDTF">2018-08-03T15:27:41Z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